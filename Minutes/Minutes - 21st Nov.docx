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C75" w:rsidRPr="00494C75" w:rsidRDefault="00494C75" w:rsidP="00494C75">
      <w:pPr>
        <w:rPr>
          <w:b/>
          <w:i/>
          <w:sz w:val="24"/>
          <w:u w:val="singl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640080" distB="640080" distL="114300" distR="114300" simplePos="0" relativeHeight="251660288" behindDoc="0" locked="0" layoutInCell="1" allowOverlap="0" wp14:anchorId="68347CC7" wp14:editId="40A3D787">
                <wp:simplePos x="0" y="0"/>
                <wp:positionH relativeFrom="margin">
                  <wp:align>right</wp:align>
                </wp:positionH>
                <wp:positionV relativeFrom="page">
                  <wp:posOffset>838200</wp:posOffset>
                </wp:positionV>
                <wp:extent cx="6438900" cy="822960"/>
                <wp:effectExtent l="0" t="0" r="0" b="15240"/>
                <wp:wrapTopAndBottom/>
                <wp:docPr id="8" name="Text Box 8" descr="Contact inform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7583"/>
                              <w:gridCol w:w="202"/>
                              <w:gridCol w:w="202"/>
                              <w:gridCol w:w="1007"/>
                            </w:tblGrid>
                            <w:tr w:rsidR="000D2D1D">
                              <w:trPr>
                                <w:trHeight w:hRule="exact" w:val="1296"/>
                              </w:trPr>
                              <w:tc>
                                <w:tcPr>
                                  <w:tcW w:w="360" w:type="dxa"/>
                                  <w:shd w:val="clear" w:color="auto" w:fill="EBEBEB"/>
                                  <w:vAlign w:val="center"/>
                                </w:tcPr>
                                <w:p w:rsidR="000D2D1D" w:rsidRDefault="000D2D1D"/>
                              </w:tc>
                              <w:tc>
                                <w:tcPr>
                                  <w:tcW w:w="7589" w:type="dxa"/>
                                  <w:shd w:val="clear" w:color="auto" w:fill="EBEBEB"/>
                                  <w:vAlign w:val="center"/>
                                </w:tcPr>
                                <w:sdt>
                                  <w:sdtPr>
                                    <w:alias w:val="Your Name"/>
                                    <w:tag w:val=""/>
                                    <w:id w:val="780384046"/>
                                    <w:placeholder>
                                      <w:docPart w:val="0CDC5889588F404D971C267996E35AF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D2D1D" w:rsidRDefault="00185F1F">
                                      <w:pPr>
                                        <w:pStyle w:val="Name"/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Group Project</w:t>
                                      </w:r>
                                    </w:p>
                                  </w:sdtContent>
                                </w:sdt>
                                <w:p w:rsidR="000D2D1D" w:rsidRDefault="005213B7" w:rsidP="005213B7">
                                  <w:pPr>
                                    <w:pStyle w:val="NoSpacing"/>
                                  </w:pPr>
                                  <w:r>
                                    <w:t xml:space="preserve">L4/5 Group 9 </w:t>
                                  </w:r>
                                </w:p>
                              </w:tc>
                              <w:tc>
                                <w:tcPr>
                                  <w:tcW w:w="202" w:type="dxa"/>
                                  <w:shd w:val="clear" w:color="auto" w:fill="17AE92" w:themeFill="accent1"/>
                                  <w:vAlign w:val="center"/>
                                </w:tcPr>
                                <w:p w:rsidR="000D2D1D" w:rsidRDefault="000D2D1D"/>
                              </w:tc>
                              <w:tc>
                                <w:tcPr>
                                  <w:tcW w:w="202" w:type="dxa"/>
                                  <w:shd w:val="clear" w:color="auto" w:fill="F7A23F" w:themeFill="accent2"/>
                                  <w:vAlign w:val="center"/>
                                </w:tcPr>
                                <w:p w:rsidR="000D2D1D" w:rsidRDefault="000D2D1D"/>
                              </w:tc>
                              <w:tc>
                                <w:tcPr>
                                  <w:tcW w:w="1008" w:type="dxa"/>
                                  <w:shd w:val="clear" w:color="auto" w:fill="6F7E84" w:themeFill="accent3"/>
                                  <w:vAlign w:val="center"/>
                                </w:tcPr>
                                <w:p w:rsidR="000D2D1D" w:rsidRDefault="000D2D1D"/>
                              </w:tc>
                            </w:tr>
                          </w:tbl>
                          <w:p w:rsidR="000D2D1D" w:rsidRDefault="000D2D1D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47CC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alt="Contact information" style="position:absolute;margin-left:455.8pt;margin-top:66pt;width:507pt;height:64.8pt;z-index:251660288;visibility:visible;mso-wrap-style:square;mso-width-percent:765;mso-height-percent:0;mso-wrap-distance-left:9pt;mso-wrap-distance-top:50.4pt;mso-wrap-distance-right:9pt;mso-wrap-distance-bottom:50.4pt;mso-position-horizontal:right;mso-position-horizontal-relative:margin;mso-position-vertical:absolute;mso-position-vertical-relative:page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" o:allowoverlap="f" filled="f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7583"/>
                        <w:gridCol w:w="202"/>
                        <w:gridCol w:w="202"/>
                        <w:gridCol w:w="1007"/>
                      </w:tblGrid>
                      <w:tr w:rsidR="000D2D1D">
                        <w:trPr>
                          <w:trHeight w:hRule="exact" w:val="1296"/>
                        </w:trPr>
                        <w:tc>
                          <w:tcPr>
                            <w:tcW w:w="360" w:type="dxa"/>
                            <w:shd w:val="clear" w:color="auto" w:fill="EBEBEB"/>
                            <w:vAlign w:val="center"/>
                          </w:tcPr>
                          <w:p w:rsidR="000D2D1D" w:rsidRDefault="000D2D1D"/>
                        </w:tc>
                        <w:tc>
                          <w:tcPr>
                            <w:tcW w:w="7589" w:type="dxa"/>
                            <w:shd w:val="clear" w:color="auto" w:fill="EBEBEB"/>
                            <w:vAlign w:val="center"/>
                          </w:tcPr>
                          <w:sdt>
                            <w:sdtPr>
                              <w:alias w:val="Your Name"/>
                              <w:tag w:val=""/>
                              <w:id w:val="780384046"/>
                              <w:placeholder>
                                <w:docPart w:val="0CDC5889588F404D971C267996E35AF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D2D1D" w:rsidRDefault="00185F1F">
                                <w:pPr>
                                  <w:pStyle w:val="Name"/>
                                </w:pPr>
                                <w:r>
                                  <w:rPr>
                                    <w:lang w:val="en-GB"/>
                                  </w:rPr>
                                  <w:t>Group Project</w:t>
                                </w:r>
                              </w:p>
                            </w:sdtContent>
                          </w:sdt>
                          <w:p w:rsidR="000D2D1D" w:rsidRDefault="005213B7" w:rsidP="005213B7">
                            <w:pPr>
                              <w:pStyle w:val="NoSpacing"/>
                            </w:pPr>
                            <w:r>
                              <w:t xml:space="preserve">L4/5 Group 9 </w:t>
                            </w:r>
                          </w:p>
                        </w:tc>
                        <w:tc>
                          <w:tcPr>
                            <w:tcW w:w="202" w:type="dxa"/>
                            <w:shd w:val="clear" w:color="auto" w:fill="17AE92" w:themeFill="accent1"/>
                            <w:vAlign w:val="center"/>
                          </w:tcPr>
                          <w:p w:rsidR="000D2D1D" w:rsidRDefault="000D2D1D"/>
                        </w:tc>
                        <w:tc>
                          <w:tcPr>
                            <w:tcW w:w="202" w:type="dxa"/>
                            <w:shd w:val="clear" w:color="auto" w:fill="F7A23F" w:themeFill="accent2"/>
                            <w:vAlign w:val="center"/>
                          </w:tcPr>
                          <w:p w:rsidR="000D2D1D" w:rsidRDefault="000D2D1D"/>
                        </w:tc>
                        <w:tc>
                          <w:tcPr>
                            <w:tcW w:w="1008" w:type="dxa"/>
                            <w:shd w:val="clear" w:color="auto" w:fill="6F7E84" w:themeFill="accent3"/>
                            <w:vAlign w:val="center"/>
                          </w:tcPr>
                          <w:p w:rsidR="000D2D1D" w:rsidRDefault="000D2D1D"/>
                        </w:tc>
                      </w:tr>
                    </w:tbl>
                    <w:p w:rsidR="000D2D1D" w:rsidRDefault="000D2D1D">
                      <w:pPr>
                        <w:pStyle w:val="NoSpacing"/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494C75">
        <w:rPr>
          <w:b/>
          <w:i/>
          <w:sz w:val="24"/>
          <w:u w:val="single"/>
        </w:rPr>
        <w:t>Attendance:</w:t>
      </w:r>
    </w:p>
    <w:p w:rsidR="00494C75" w:rsidRPr="00494C75" w:rsidRDefault="00494C75" w:rsidP="00494C75">
      <w:r w:rsidRPr="00494C75">
        <w:t>Blake Hewitt:</w:t>
      </w:r>
      <w:r w:rsidRPr="00494C75">
        <w:tab/>
      </w:r>
      <w:r w:rsidRPr="00494C75">
        <w:tab/>
      </w:r>
      <w:r w:rsidRPr="00494C75">
        <w:tab/>
      </w:r>
      <w:r w:rsidRPr="00494C75">
        <w:rPr>
          <w:color w:val="92D050"/>
        </w:rPr>
        <w:t>Yes</w:t>
      </w:r>
    </w:p>
    <w:p w:rsidR="00494C75" w:rsidRPr="00494C75" w:rsidRDefault="00494C75" w:rsidP="00494C75">
      <w:r w:rsidRPr="00494C75">
        <w:t xml:space="preserve">Ogheneochuko S D Ideh: </w:t>
      </w:r>
      <w:r w:rsidRPr="00494C75">
        <w:tab/>
      </w:r>
      <w:r w:rsidRPr="00494C75">
        <w:tab/>
      </w:r>
      <w:r w:rsidRPr="00494C75">
        <w:rPr>
          <w:color w:val="92D050"/>
        </w:rPr>
        <w:t>Yes</w:t>
      </w:r>
    </w:p>
    <w:p w:rsidR="00494C75" w:rsidRPr="00494C75" w:rsidRDefault="00494C75" w:rsidP="00494C75">
      <w:r w:rsidRPr="00494C75">
        <w:t>Bailey Keeble:</w:t>
      </w:r>
      <w:r w:rsidRPr="00494C75">
        <w:tab/>
      </w:r>
      <w:r w:rsidRPr="00494C75">
        <w:tab/>
      </w:r>
      <w:r w:rsidRPr="00494C75">
        <w:tab/>
      </w:r>
      <w:r w:rsidRPr="00494C75">
        <w:rPr>
          <w:color w:val="92D050"/>
        </w:rPr>
        <w:t>Yes</w:t>
      </w:r>
    </w:p>
    <w:p w:rsidR="00494C75" w:rsidRPr="00494C75" w:rsidRDefault="00494C75" w:rsidP="00494C75">
      <w:r w:rsidRPr="00494C75">
        <w:t>Thomas Gibbs:</w:t>
      </w:r>
      <w:r w:rsidRPr="00494C75">
        <w:tab/>
      </w:r>
      <w:r w:rsidRPr="00494C75">
        <w:tab/>
      </w:r>
      <w:r w:rsidRPr="00494C75">
        <w:tab/>
      </w:r>
      <w:r w:rsidRPr="00494C75">
        <w:rPr>
          <w:color w:val="92D050"/>
        </w:rPr>
        <w:t>Yes</w:t>
      </w:r>
    </w:p>
    <w:p w:rsidR="00494C75" w:rsidRPr="00494C75" w:rsidRDefault="00494C75" w:rsidP="00494C75"/>
    <w:p w:rsidR="00494C75" w:rsidRPr="00494C75" w:rsidRDefault="00494C75" w:rsidP="00494C75">
      <w:pPr>
        <w:rPr>
          <w:sz w:val="24"/>
        </w:rPr>
      </w:pPr>
      <w:r w:rsidRPr="00494C75">
        <w:rPr>
          <w:b/>
          <w:i/>
          <w:sz w:val="24"/>
          <w:u w:val="single"/>
        </w:rPr>
        <w:t>Meeting Topic</w:t>
      </w:r>
      <w:r w:rsidRPr="00494C75">
        <w:rPr>
          <w:sz w:val="24"/>
        </w:rPr>
        <w:t xml:space="preserve"> </w:t>
      </w:r>
    </w:p>
    <w:p w:rsidR="00B07D7E" w:rsidRDefault="00983789" w:rsidP="00983789">
      <w:pPr>
        <w:numPr>
          <w:ilvl w:val="0"/>
          <w:numId w:val="1"/>
        </w:numPr>
        <w:contextualSpacing/>
        <w:rPr>
          <w:sz w:val="24"/>
        </w:rPr>
      </w:pPr>
      <w:r>
        <w:rPr>
          <w:sz w:val="24"/>
        </w:rPr>
        <w:t xml:space="preserve">1:00pm – 1:30pm: Showcased independent research. </w:t>
      </w:r>
    </w:p>
    <w:p w:rsidR="00983789" w:rsidRDefault="00983789" w:rsidP="00983789">
      <w:pPr>
        <w:numPr>
          <w:ilvl w:val="0"/>
          <w:numId w:val="1"/>
        </w:numPr>
        <w:contextualSpacing/>
        <w:rPr>
          <w:sz w:val="24"/>
        </w:rPr>
      </w:pPr>
      <w:r>
        <w:rPr>
          <w:sz w:val="24"/>
        </w:rPr>
        <w:t xml:space="preserve">1:30pm -1:50pm: Discussed iterations. </w:t>
      </w:r>
    </w:p>
    <w:p w:rsidR="00983789" w:rsidRPr="00B07D7E" w:rsidRDefault="00983789" w:rsidP="00983789">
      <w:pPr>
        <w:numPr>
          <w:ilvl w:val="0"/>
          <w:numId w:val="1"/>
        </w:numPr>
        <w:contextualSpacing/>
        <w:rPr>
          <w:sz w:val="24"/>
        </w:rPr>
      </w:pPr>
      <w:r>
        <w:rPr>
          <w:sz w:val="24"/>
        </w:rPr>
        <w:t xml:space="preserve">1:50pm – 2:00pm: reassigned task. </w:t>
      </w:r>
    </w:p>
    <w:p w:rsidR="00494C75" w:rsidRPr="00494C75" w:rsidRDefault="00494C75" w:rsidP="00494C75">
      <w:pPr>
        <w:rPr>
          <w:b/>
          <w:i/>
          <w:sz w:val="24"/>
          <w:u w:val="single"/>
        </w:rPr>
      </w:pPr>
      <w:r w:rsidRPr="00494C75">
        <w:rPr>
          <w:b/>
          <w:i/>
          <w:sz w:val="24"/>
          <w:u w:val="single"/>
        </w:rPr>
        <w:t>Time In meeting</w:t>
      </w:r>
    </w:p>
    <w:p w:rsidR="00494C75" w:rsidRPr="00494C75" w:rsidRDefault="00983789" w:rsidP="00494C75">
      <w:pPr>
        <w:numPr>
          <w:ilvl w:val="0"/>
          <w:numId w:val="2"/>
        </w:numPr>
        <w:contextualSpacing/>
      </w:pPr>
      <w:r>
        <w:t>1hr</w:t>
      </w:r>
    </w:p>
    <w:p w:rsidR="00494C75" w:rsidRPr="00494C75" w:rsidRDefault="00494C75" w:rsidP="00494C75"/>
    <w:p w:rsidR="00494C75" w:rsidRPr="00494C75" w:rsidRDefault="00494C75" w:rsidP="00494C75">
      <w:pPr>
        <w:rPr>
          <w:b/>
          <w:i/>
          <w:sz w:val="24"/>
          <w:u w:val="single"/>
        </w:rPr>
      </w:pPr>
      <w:r w:rsidRPr="00494C75">
        <w:rPr>
          <w:b/>
          <w:i/>
          <w:sz w:val="24"/>
          <w:u w:val="single"/>
        </w:rPr>
        <w:t xml:space="preserve">Description on what was discussed:    </w:t>
      </w:r>
    </w:p>
    <w:p w:rsidR="000D2D1D" w:rsidRDefault="00983789" w:rsidP="00494C75">
      <w:pPr>
        <w:spacing w:after="0" w:line="264" w:lineRule="auto"/>
      </w:pPr>
      <w:r>
        <w:t>Showcased iteration to design based on independent research. Discussed the iterations made and how they benefit the game.</w:t>
      </w:r>
      <w:bookmarkStart w:id="0" w:name="_GoBack"/>
      <w:bookmarkEnd w:id="0"/>
    </w:p>
    <w:sectPr w:rsidR="000D2D1D">
      <w:headerReference w:type="default" r:id="rId8"/>
      <w:headerReference w:type="first" r:id="rId9"/>
      <w:footerReference w:type="first" r:id="rId10"/>
      <w:pgSz w:w="12240" w:h="15840" w:code="1"/>
      <w:pgMar w:top="2304" w:right="1440" w:bottom="2880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51F" w:rsidRDefault="0044151F">
      <w:pPr>
        <w:spacing w:after="0" w:line="240" w:lineRule="auto"/>
      </w:pPr>
      <w:r>
        <w:separator/>
      </w:r>
    </w:p>
  </w:endnote>
  <w:endnote w:type="continuationSeparator" w:id="0">
    <w:p w:rsidR="0044151F" w:rsidRDefault="00441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D1D" w:rsidRDefault="003F78CF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640080" distB="640080" distL="114300" distR="114300" simplePos="0" relativeHeight="251663360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bottomMargin">
                    <wp14:pctPosVOffset>54500</wp14:pctPosVOffset>
                  </wp:positionV>
                </mc:Choice>
                <mc:Fallback>
                  <wp:positionV relativeFrom="page">
                    <wp:posOffset>9225915</wp:posOffset>
                  </wp:positionV>
                </mc:Fallback>
              </mc:AlternateContent>
              <wp:extent cx="5946140" cy="182880"/>
              <wp:effectExtent l="0" t="0" r="0" b="7620"/>
              <wp:wrapNone/>
              <wp:docPr id="2" name="Text Box 2" descr="Footer graph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7583"/>
                            <w:gridCol w:w="202"/>
                            <w:gridCol w:w="202"/>
                            <w:gridCol w:w="1007"/>
                          </w:tblGrid>
                          <w:tr w:rsidR="000D2D1D">
                            <w:trPr>
                              <w:trHeight w:hRule="exact" w:val="288"/>
                            </w:trPr>
                            <w:tc>
                              <w:tcPr>
                                <w:tcW w:w="361" w:type="dxa"/>
                                <w:shd w:val="clear" w:color="auto" w:fill="EBEBEB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7595" w:type="dxa"/>
                                <w:shd w:val="clear" w:color="auto" w:fill="EBEBEB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17AE92" w:themeFill="accent1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F7A23F" w:themeFill="accent2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1009" w:type="dxa"/>
                                <w:shd w:val="clear" w:color="auto" w:fill="6F7E84" w:themeFill="accent3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0D2D1D" w:rsidRDefault="000D2D1D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Footer graphic" style="position:absolute;margin-left:0;margin-top:0;width:468.2pt;height:14.4pt;z-index:251663360;visibility:visible;mso-wrap-style:square;mso-width-percent:765;mso-height-percent:0;mso-top-percent:545;mso-wrap-distance-left:9pt;mso-wrap-distance-top:50.4pt;mso-wrap-distance-right:9pt;mso-wrap-distance-bottom:50.4pt;mso-position-horizontal:center;mso-position-horizontal-relative:page;mso-position-vertical-relative:bottom-margin-area;mso-width-percent:765;mso-height-percent:0;mso-top-percent:54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60"/>
                      <w:gridCol w:w="7583"/>
                      <w:gridCol w:w="202"/>
                      <w:gridCol w:w="202"/>
                      <w:gridCol w:w="1007"/>
                    </w:tblGrid>
                    <w:tr w:rsidR="000D2D1D">
                      <w:trPr>
                        <w:trHeight w:hRule="exact" w:val="288"/>
                      </w:trPr>
                      <w:tc>
                        <w:tcPr>
                          <w:tcW w:w="361" w:type="dxa"/>
                          <w:shd w:val="clear" w:color="auto" w:fill="EBEBEB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7595" w:type="dxa"/>
                          <w:shd w:val="clear" w:color="auto" w:fill="EBEBEB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17AE92" w:themeFill="accent1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F7A23F" w:themeFill="accent2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1009" w:type="dxa"/>
                          <w:shd w:val="clear" w:color="auto" w:fill="6F7E84" w:themeFill="accent3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</w:tr>
                  </w:tbl>
                  <w:p w:rsidR="000D2D1D" w:rsidRDefault="000D2D1D">
                    <w:pPr>
                      <w:pStyle w:val="NoSpacing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 w:rsidR="00B07D7E">
      <w:t xml:space="preserve">Next </w:t>
    </w:r>
    <w:r w:rsidR="008E0C4E">
      <w:t>meeting: 24</w:t>
    </w:r>
    <w:r w:rsidR="00071758">
      <w:t>/11</w:t>
    </w:r>
    <w:r w:rsidR="00B07D7E">
      <w:t xml:space="preserve">/2016, </w:t>
    </w:r>
    <w:r w:rsidR="00071758">
      <w:t>12</w:t>
    </w:r>
    <w:r w:rsidR="00B07D7E">
      <w:t>:00</w:t>
    </w:r>
    <w:r w:rsidR="00071758">
      <w:t>p</w:t>
    </w:r>
    <w:r w:rsidR="00FC26A0">
      <w:t>m</w:t>
    </w:r>
    <w:r w:rsidR="00494C75">
      <w:t xml:space="preserve"> at Games Labs common room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51F" w:rsidRDefault="0044151F">
      <w:pPr>
        <w:spacing w:after="0" w:line="240" w:lineRule="auto"/>
      </w:pPr>
      <w:r>
        <w:separator/>
      </w:r>
    </w:p>
  </w:footnote>
  <w:footnote w:type="continuationSeparator" w:id="0">
    <w:p w:rsidR="0044151F" w:rsidRDefault="00441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D1D" w:rsidRDefault="003F78C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640080" distB="640080" distL="114300" distR="114300" simplePos="0" relativeHeight="251665408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bottomMargin">
                    <wp14:pctPosVOffset>54500</wp14:pctPosVOffset>
                  </wp:positionV>
                </mc:Choice>
                <mc:Fallback>
                  <wp:positionV relativeFrom="page">
                    <wp:posOffset>9225915</wp:posOffset>
                  </wp:positionV>
                </mc:Fallback>
              </mc:AlternateContent>
              <wp:extent cx="5946140" cy="182880"/>
              <wp:effectExtent l="0" t="0" r="0" b="7620"/>
              <wp:wrapNone/>
              <wp:docPr id="3" name="Text Box 3" descr="Footer graphic with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7583"/>
                            <w:gridCol w:w="202"/>
                            <w:gridCol w:w="202"/>
                            <w:gridCol w:w="1007"/>
                          </w:tblGrid>
                          <w:tr w:rsidR="000D2D1D">
                            <w:trPr>
                              <w:trHeight w:hRule="exact" w:val="288"/>
                            </w:trPr>
                            <w:tc>
                              <w:tcPr>
                                <w:tcW w:w="361" w:type="dxa"/>
                                <w:shd w:val="clear" w:color="auto" w:fill="EBEBEB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7595" w:type="dxa"/>
                                <w:shd w:val="clear" w:color="auto" w:fill="EBEBEB"/>
                                <w:vAlign w:val="center"/>
                              </w:tcPr>
                              <w:p w:rsidR="000D2D1D" w:rsidRDefault="003F78CF">
                                <w:pPr>
                                  <w:pStyle w:val="NoSpacing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494C75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17AE92" w:themeFill="accent1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F7A23F" w:themeFill="accent2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1009" w:type="dxa"/>
                                <w:shd w:val="clear" w:color="auto" w:fill="6F7E84" w:themeFill="accent3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0D2D1D" w:rsidRDefault="000D2D1D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Footer graphic with page number" style="position:absolute;margin-left:0;margin-top:0;width:468.2pt;height:14.4pt;z-index:251665408;visibility:visible;mso-wrap-style:square;mso-width-percent:765;mso-height-percent:0;mso-top-percent:545;mso-wrap-distance-left:9pt;mso-wrap-distance-top:50.4pt;mso-wrap-distance-right:9pt;mso-wrap-distance-bottom:50.4pt;mso-position-horizontal:center;mso-position-horizontal-relative:page;mso-position-vertical-relative:bottom-margin-area;mso-width-percent:765;mso-height-percent:0;mso-top-percent:54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60"/>
                      <w:gridCol w:w="7583"/>
                      <w:gridCol w:w="202"/>
                      <w:gridCol w:w="202"/>
                      <w:gridCol w:w="1007"/>
                    </w:tblGrid>
                    <w:tr w:rsidR="000D2D1D">
                      <w:trPr>
                        <w:trHeight w:hRule="exact" w:val="288"/>
                      </w:trPr>
                      <w:tc>
                        <w:tcPr>
                          <w:tcW w:w="361" w:type="dxa"/>
                          <w:shd w:val="clear" w:color="auto" w:fill="EBEBEB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7595" w:type="dxa"/>
                          <w:shd w:val="clear" w:color="auto" w:fill="EBEBEB"/>
                          <w:vAlign w:val="center"/>
                        </w:tcPr>
                        <w:p w:rsidR="000D2D1D" w:rsidRDefault="003F78CF">
                          <w:pPr>
                            <w:pStyle w:val="NoSpacing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94C75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02" w:type="dxa"/>
                          <w:shd w:val="clear" w:color="auto" w:fill="17AE92" w:themeFill="accent1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F7A23F" w:themeFill="accent2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1009" w:type="dxa"/>
                          <w:shd w:val="clear" w:color="auto" w:fill="6F7E84" w:themeFill="accent3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</w:tr>
                  </w:tbl>
                  <w:p w:rsidR="000D2D1D" w:rsidRDefault="000D2D1D">
                    <w:pPr>
                      <w:pStyle w:val="NoSpacing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3B7" w:rsidRPr="005213B7" w:rsidRDefault="00D10C7C">
    <w:pPr>
      <w:pStyle w:val="Header"/>
      <w:rPr>
        <w:lang w:val="en-GB"/>
      </w:rPr>
    </w:pPr>
    <w:r>
      <w:rPr>
        <w:lang w:val="en-GB"/>
      </w:rPr>
      <w:t>16</w:t>
    </w:r>
    <w:r w:rsidR="009D7AB8">
      <w:rPr>
        <w:lang w:val="en-GB"/>
      </w:rPr>
      <w:t>/11</w:t>
    </w:r>
    <w:r w:rsidR="005213B7">
      <w:rPr>
        <w:lang w:val="en-GB"/>
      </w:rPr>
      <w:t>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56777"/>
    <w:multiLevelType w:val="hybridMultilevel"/>
    <w:tmpl w:val="28407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133C8"/>
    <w:multiLevelType w:val="hybridMultilevel"/>
    <w:tmpl w:val="9398A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B7"/>
    <w:rsid w:val="000470F3"/>
    <w:rsid w:val="00071758"/>
    <w:rsid w:val="00094EA4"/>
    <w:rsid w:val="000D2D1D"/>
    <w:rsid w:val="00185F1F"/>
    <w:rsid w:val="003947FC"/>
    <w:rsid w:val="003F78CF"/>
    <w:rsid w:val="0044151F"/>
    <w:rsid w:val="00494C75"/>
    <w:rsid w:val="005213B7"/>
    <w:rsid w:val="005A1043"/>
    <w:rsid w:val="005B369F"/>
    <w:rsid w:val="00670D36"/>
    <w:rsid w:val="008249DE"/>
    <w:rsid w:val="008316DA"/>
    <w:rsid w:val="00837139"/>
    <w:rsid w:val="008E0C4E"/>
    <w:rsid w:val="00983789"/>
    <w:rsid w:val="009D7AB8"/>
    <w:rsid w:val="00A0781E"/>
    <w:rsid w:val="00A33B9B"/>
    <w:rsid w:val="00B07D7E"/>
    <w:rsid w:val="00B30BFC"/>
    <w:rsid w:val="00C73E74"/>
    <w:rsid w:val="00D10C7C"/>
    <w:rsid w:val="00DC3BD3"/>
    <w:rsid w:val="00F276AD"/>
    <w:rsid w:val="00FC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A67D36-205A-459C-8977-1A870652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szCs w:val="19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1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</w:style>
  <w:style w:type="paragraph" w:styleId="NoSpacing">
    <w:name w:val="No Spacing"/>
    <w:uiPriority w:val="1"/>
    <w:qFormat/>
    <w:pPr>
      <w:spacing w:after="0" w:line="264" w:lineRule="auto"/>
    </w:pPr>
  </w:style>
  <w:style w:type="paragraph" w:customStyle="1" w:styleId="Name">
    <w:name w:val="Name"/>
    <w:basedOn w:val="Normal"/>
    <w:uiPriority w:val="2"/>
    <w:qFormat/>
    <w:pPr>
      <w:spacing w:after="0" w:line="216" w:lineRule="auto"/>
    </w:pPr>
    <w:rPr>
      <w:rFonts w:asciiTheme="majorHAnsi" w:eastAsiaTheme="majorEastAsia" w:hAnsiTheme="majorHAnsi" w:cstheme="majorBidi"/>
      <w:color w:val="11826C" w:themeColor="accent1" w:themeShade="BF"/>
      <w:sz w:val="28"/>
      <w:szCs w:val="28"/>
    </w:rPr>
  </w:style>
  <w:style w:type="paragraph" w:styleId="Date">
    <w:name w:val="Date"/>
    <w:basedOn w:val="Normal"/>
    <w:next w:val="Normal"/>
    <w:link w:val="DateChar"/>
    <w:uiPriority w:val="2"/>
    <w:unhideWhenUsed/>
    <w:pPr>
      <w:spacing w:after="400"/>
    </w:pPr>
  </w:style>
  <w:style w:type="character" w:customStyle="1" w:styleId="DateChar">
    <w:name w:val="Date Char"/>
    <w:basedOn w:val="DefaultParagraphFont"/>
    <w:link w:val="Date"/>
    <w:uiPriority w:val="2"/>
  </w:style>
  <w:style w:type="paragraph" w:customStyle="1" w:styleId="ContactInfo">
    <w:name w:val="Contact Info"/>
    <w:basedOn w:val="Normal"/>
    <w:uiPriority w:val="2"/>
    <w:qFormat/>
    <w:pPr>
      <w:spacing w:after="480"/>
      <w:contextualSpacing/>
    </w:pPr>
  </w:style>
  <w:style w:type="paragraph" w:styleId="Closing">
    <w:name w:val="Closing"/>
    <w:basedOn w:val="Normal"/>
    <w:link w:val="ClosingChar"/>
    <w:uiPriority w:val="2"/>
    <w:unhideWhenUsed/>
    <w:qFormat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2"/>
  </w:style>
  <w:style w:type="paragraph" w:styleId="Signature">
    <w:name w:val="Signature"/>
    <w:basedOn w:val="Normal"/>
    <w:link w:val="SignatureChar"/>
    <w:uiPriority w:val="2"/>
    <w:unhideWhenUsed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2"/>
  </w:style>
  <w:style w:type="paragraph" w:styleId="ListParagraph">
    <w:name w:val="List Paragraph"/>
    <w:basedOn w:val="Normal"/>
    <w:uiPriority w:val="34"/>
    <w:unhideWhenUsed/>
    <w:qFormat/>
    <w:rsid w:val="00521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%20account\AppData\Roaming\Microsoft\Templates\Business%20letter%20(Sales%20Strip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DC5889588F404D971C267996E35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B7CB4-83FA-47E1-AE8F-DEF4541B0AC7}"/>
      </w:docPartPr>
      <w:docPartBody>
        <w:p w:rsidR="00C42103" w:rsidRDefault="00DC33F9">
          <w:pPr>
            <w:pStyle w:val="0CDC5889588F404D971C267996E35AF8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3F9"/>
    <w:rsid w:val="001353C9"/>
    <w:rsid w:val="004C4906"/>
    <w:rsid w:val="0059080E"/>
    <w:rsid w:val="00B40D0F"/>
    <w:rsid w:val="00C42103"/>
    <w:rsid w:val="00DC33F9"/>
    <w:rsid w:val="00E2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0B11522B304A37AB32130E7322A2DE">
    <w:name w:val="270B11522B304A37AB32130E7322A2DE"/>
  </w:style>
  <w:style w:type="paragraph" w:customStyle="1" w:styleId="95DF47AB963247F5AD3F900417858DA4">
    <w:name w:val="95DF47AB963247F5AD3F900417858DA4"/>
  </w:style>
  <w:style w:type="paragraph" w:customStyle="1" w:styleId="894093FE076C415F8967F724D3CFE48B">
    <w:name w:val="894093FE076C415F8967F724D3CFE48B"/>
  </w:style>
  <w:style w:type="paragraph" w:customStyle="1" w:styleId="7A2718DCA408469BACCC301BB3BCBE24">
    <w:name w:val="7A2718DCA408469BACCC301BB3BCBE24"/>
  </w:style>
  <w:style w:type="paragraph" w:customStyle="1" w:styleId="0CDC5889588F404D971C267996E35AF8">
    <w:name w:val="0CDC5889588F404D971C267996E35AF8"/>
  </w:style>
  <w:style w:type="paragraph" w:customStyle="1" w:styleId="5531727CC2DB4EC0BE3B96E6ADCD6E21">
    <w:name w:val="5531727CC2DB4EC0BE3B96E6ADCD6E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991686B-DAFB-4DC4-8777-D7C1B4ABBA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</Template>
  <TotalTime>9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(Sales stripes)</vt:lpstr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(Sales stripes)</dc:title>
  <dc:creator>Group Project</dc:creator>
  <cp:keywords/>
  <cp:lastModifiedBy>New account</cp:lastModifiedBy>
  <cp:revision>3</cp:revision>
  <dcterms:created xsi:type="dcterms:W3CDTF">2016-11-21T14:49:00Z</dcterms:created>
  <dcterms:modified xsi:type="dcterms:W3CDTF">2016-11-21T14:57:00Z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TC029011649991</vt:lpwstr>
  </property>
</Properties>
</file>