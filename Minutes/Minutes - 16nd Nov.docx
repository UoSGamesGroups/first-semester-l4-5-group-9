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494C75" w:rsidRDefault="00494C75"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14:anchorId="68347CC7" wp14:editId="40A3D787">
                <wp:simplePos x="0" y="0"/>
                <wp:positionH relativeFrom="margin">
                  <wp:align>right</wp:align>
                </wp:positionH>
                <wp:positionV relativeFrom="page">
                  <wp:posOffset>838200</wp:posOffset>
                </wp:positionV>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185F1F">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8347CC7" id="_x0000_t202" coordsize="21600,21600" o:spt="202" path="m,l,21600r21600,l21600,xe">
                <v:stroke joinstyle="miter"/>
                <v:path gradientshapeok="t" o:connecttype="rect"/>
              </v:shapetype>
              <v:shape id="Text Box 8" o:spid="_x0000_s1026" type="#_x0000_t202" alt="Contact information" style="position:absolute;margin-left:455.8pt;margin-top:66pt;width:507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185F1F">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Pr="00494C75">
        <w:rPr>
          <w:b/>
          <w:i/>
          <w:sz w:val="24"/>
          <w:u w:val="single"/>
        </w:rPr>
        <w:t>Attendance:</w:t>
      </w:r>
    </w:p>
    <w:p w:rsidR="00494C75" w:rsidRPr="00494C75" w:rsidRDefault="00494C75" w:rsidP="00494C75">
      <w:r w:rsidRPr="00494C75">
        <w:t>Blake Hewitt:</w:t>
      </w:r>
      <w:r w:rsidRPr="00494C75">
        <w:tab/>
      </w:r>
      <w:r w:rsidRPr="00494C75">
        <w:tab/>
      </w:r>
      <w:r w:rsidRPr="00494C75">
        <w:tab/>
      </w:r>
      <w:r w:rsidRPr="00494C75">
        <w:rPr>
          <w:color w:val="92D050"/>
        </w:rPr>
        <w:t>Yes</w:t>
      </w:r>
    </w:p>
    <w:p w:rsidR="00494C75" w:rsidRPr="00494C75" w:rsidRDefault="00494C75" w:rsidP="00494C75">
      <w:r w:rsidRPr="00494C75">
        <w:t xml:space="preserve">Ogheneochuko S D Ideh: </w:t>
      </w:r>
      <w:r w:rsidRPr="00494C75">
        <w:tab/>
      </w:r>
      <w:r w:rsidRPr="00494C75">
        <w:tab/>
      </w:r>
      <w:r w:rsidRPr="00494C75">
        <w:rPr>
          <w:color w:val="92D050"/>
        </w:rPr>
        <w:t>Yes</w:t>
      </w:r>
    </w:p>
    <w:p w:rsidR="00494C75" w:rsidRPr="00494C75" w:rsidRDefault="00494C75" w:rsidP="00494C75">
      <w:r w:rsidRPr="00494C75">
        <w:t>Bailey Keeble:</w:t>
      </w:r>
      <w:r w:rsidRPr="00494C75">
        <w:tab/>
      </w:r>
      <w:r w:rsidRPr="00494C75">
        <w:tab/>
      </w:r>
      <w:r w:rsidRPr="00494C75">
        <w:tab/>
      </w:r>
      <w:r w:rsidRPr="00494C75">
        <w:rPr>
          <w:color w:val="92D050"/>
        </w:rPr>
        <w:t>Yes</w:t>
      </w:r>
    </w:p>
    <w:p w:rsidR="00494C75" w:rsidRPr="00494C75" w:rsidRDefault="00494C75" w:rsidP="00494C75">
      <w:r w:rsidRPr="00494C75">
        <w:t>Thomas Gibbs:</w:t>
      </w:r>
      <w:r w:rsidRPr="00494C75">
        <w:tab/>
      </w:r>
      <w:r w:rsidRPr="00494C75">
        <w:tab/>
      </w:r>
      <w:r w:rsidRPr="00494C75">
        <w:tab/>
      </w:r>
      <w:r w:rsidRPr="00494C75">
        <w:rPr>
          <w:color w:val="92D050"/>
        </w:rPr>
        <w:t>Yes</w:t>
      </w:r>
    </w:p>
    <w:p w:rsidR="00494C75" w:rsidRPr="00494C75" w:rsidRDefault="00494C75" w:rsidP="00494C75"/>
    <w:p w:rsidR="00494C75" w:rsidRPr="00494C75" w:rsidRDefault="00494C75" w:rsidP="00494C75">
      <w:pPr>
        <w:rPr>
          <w:sz w:val="24"/>
        </w:rPr>
      </w:pPr>
      <w:r w:rsidRPr="00494C75">
        <w:rPr>
          <w:b/>
          <w:i/>
          <w:sz w:val="24"/>
          <w:u w:val="single"/>
        </w:rPr>
        <w:t>Meeting Topic</w:t>
      </w:r>
      <w:r w:rsidRPr="00494C75">
        <w:rPr>
          <w:sz w:val="24"/>
        </w:rPr>
        <w:t xml:space="preserve"> </w:t>
      </w:r>
    </w:p>
    <w:p w:rsidR="00A33B9B" w:rsidRDefault="00D10C7C" w:rsidP="0006137D">
      <w:pPr>
        <w:numPr>
          <w:ilvl w:val="0"/>
          <w:numId w:val="1"/>
        </w:numPr>
        <w:contextualSpacing/>
        <w:rPr>
          <w:sz w:val="24"/>
        </w:rPr>
      </w:pPr>
      <w:r>
        <w:rPr>
          <w:sz w:val="24"/>
        </w:rPr>
        <w:t>10:30am – 10:45</w:t>
      </w:r>
      <w:r w:rsidR="009D7AB8">
        <w:rPr>
          <w:sz w:val="24"/>
        </w:rPr>
        <w:t>am: Reviewe</w:t>
      </w:r>
      <w:r>
        <w:rPr>
          <w:sz w:val="24"/>
        </w:rPr>
        <w:t>d footage of previous presentation and compare it to current presentation.</w:t>
      </w:r>
      <w:r w:rsidR="009D7AB8">
        <w:rPr>
          <w:sz w:val="24"/>
        </w:rPr>
        <w:t xml:space="preserve"> </w:t>
      </w:r>
    </w:p>
    <w:p w:rsidR="008249DE" w:rsidRDefault="00D10C7C" w:rsidP="0006137D">
      <w:pPr>
        <w:numPr>
          <w:ilvl w:val="0"/>
          <w:numId w:val="1"/>
        </w:numPr>
        <w:contextualSpacing/>
        <w:rPr>
          <w:sz w:val="24"/>
        </w:rPr>
      </w:pPr>
      <w:r>
        <w:rPr>
          <w:sz w:val="24"/>
        </w:rPr>
        <w:t>10:45am – 11:3</w:t>
      </w:r>
      <w:r w:rsidR="009D7AB8">
        <w:rPr>
          <w:sz w:val="24"/>
        </w:rPr>
        <w:t>0am</w:t>
      </w:r>
      <w:r>
        <w:rPr>
          <w:sz w:val="24"/>
        </w:rPr>
        <w:t>: Amended current presentation</w:t>
      </w:r>
      <w:r w:rsidR="008249DE">
        <w:rPr>
          <w:sz w:val="24"/>
        </w:rPr>
        <w:t xml:space="preserve">. </w:t>
      </w:r>
    </w:p>
    <w:p w:rsidR="009D7AB8" w:rsidRDefault="00D10C7C" w:rsidP="008249DE">
      <w:pPr>
        <w:numPr>
          <w:ilvl w:val="0"/>
          <w:numId w:val="1"/>
        </w:numPr>
        <w:contextualSpacing/>
        <w:rPr>
          <w:sz w:val="24"/>
        </w:rPr>
      </w:pPr>
      <w:r>
        <w:rPr>
          <w:sz w:val="24"/>
        </w:rPr>
        <w:t>11:3</w:t>
      </w:r>
      <w:r w:rsidR="008249DE">
        <w:rPr>
          <w:sz w:val="24"/>
        </w:rPr>
        <w:t>0am – 11:50</w:t>
      </w:r>
      <w:r>
        <w:rPr>
          <w:sz w:val="24"/>
        </w:rPr>
        <w:t xml:space="preserve">am: Recorded game play demo. </w:t>
      </w:r>
    </w:p>
    <w:p w:rsidR="00D10C7C" w:rsidRDefault="00D10C7C" w:rsidP="008249DE">
      <w:pPr>
        <w:numPr>
          <w:ilvl w:val="0"/>
          <w:numId w:val="1"/>
        </w:numPr>
        <w:contextualSpacing/>
        <w:rPr>
          <w:sz w:val="24"/>
        </w:rPr>
      </w:pPr>
      <w:r>
        <w:rPr>
          <w:sz w:val="24"/>
        </w:rPr>
        <w:t xml:space="preserve">11:50am -12:30pm: Rehearsed current presentation.  </w:t>
      </w:r>
    </w:p>
    <w:p w:rsidR="00D10C7C" w:rsidRPr="008249DE" w:rsidRDefault="008E0C4E" w:rsidP="008249DE">
      <w:pPr>
        <w:numPr>
          <w:ilvl w:val="0"/>
          <w:numId w:val="1"/>
        </w:numPr>
        <w:contextualSpacing/>
        <w:rPr>
          <w:sz w:val="24"/>
        </w:rPr>
      </w:pPr>
      <w:r>
        <w:rPr>
          <w:sz w:val="24"/>
        </w:rPr>
        <w:t xml:space="preserve"> 1:30pm - 1:50pm: Handed out task.</w:t>
      </w:r>
    </w:p>
    <w:p w:rsidR="00B07D7E" w:rsidRPr="00B07D7E" w:rsidRDefault="00A33B9B" w:rsidP="00A33B9B">
      <w:pPr>
        <w:ind w:left="360"/>
        <w:contextualSpacing/>
        <w:rPr>
          <w:sz w:val="24"/>
        </w:rPr>
      </w:pPr>
      <w:r>
        <w:rPr>
          <w:sz w:val="24"/>
        </w:rPr>
        <w:t xml:space="preserve"> </w:t>
      </w:r>
    </w:p>
    <w:p w:rsidR="00494C75" w:rsidRPr="00494C75" w:rsidRDefault="00494C75" w:rsidP="00494C75">
      <w:pPr>
        <w:rPr>
          <w:b/>
          <w:i/>
          <w:sz w:val="24"/>
          <w:u w:val="single"/>
        </w:rPr>
      </w:pPr>
      <w:r w:rsidRPr="00494C75">
        <w:rPr>
          <w:b/>
          <w:i/>
          <w:sz w:val="24"/>
          <w:u w:val="single"/>
        </w:rPr>
        <w:t>Time In meeting</w:t>
      </w:r>
    </w:p>
    <w:p w:rsidR="00494C75" w:rsidRPr="00494C75" w:rsidRDefault="008E0C4E" w:rsidP="00494C75">
      <w:pPr>
        <w:numPr>
          <w:ilvl w:val="0"/>
          <w:numId w:val="2"/>
        </w:numPr>
        <w:contextualSpacing/>
      </w:pPr>
      <w:r>
        <w:t>2hr 30min</w:t>
      </w:r>
    </w:p>
    <w:p w:rsidR="00494C75" w:rsidRPr="00494C75" w:rsidRDefault="00494C75" w:rsidP="00494C75"/>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8E0C4E" w:rsidP="00494C75">
      <w:pPr>
        <w:spacing w:after="0" w:line="264" w:lineRule="auto"/>
      </w:pPr>
      <w:r>
        <w:t>Reviewed footage of previous presentation and compared it to current version. We also amended the current presentation to be better suited to showcase the progress we’ve made on our game thus far. The additions included showcasing new</w:t>
      </w:r>
      <w:bookmarkStart w:id="0" w:name="_GoBack"/>
      <w:bookmarkEnd w:id="0"/>
      <w:r>
        <w:t xml:space="preserve"> art assets and recorded footage of gameplay. </w:t>
      </w:r>
    </w:p>
    <w:sectPr w:rsidR="000D2D1D">
      <w:headerReference w:type="default" r:id="rId8"/>
      <w:headerReference w:type="first" r:id="rId9"/>
      <w:footerReference w:type="first" r:id="rId10"/>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BFC" w:rsidRDefault="00B30BFC">
      <w:pPr>
        <w:spacing w:after="0" w:line="240" w:lineRule="auto"/>
      </w:pPr>
      <w:r>
        <w:separator/>
      </w:r>
    </w:p>
  </w:endnote>
  <w:endnote w:type="continuationSeparator" w:id="0">
    <w:p w:rsidR="00B30BFC" w:rsidRDefault="00B3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3F78CF">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B07D7E">
      <w:t xml:space="preserve">Next </w:t>
    </w:r>
    <w:r w:rsidR="008E0C4E">
      <w:t>meeting: 24</w:t>
    </w:r>
    <w:r w:rsidR="00071758">
      <w:t>/11</w:t>
    </w:r>
    <w:r w:rsidR="00B07D7E">
      <w:t xml:space="preserve">/2016, </w:t>
    </w:r>
    <w:r w:rsidR="00071758">
      <w:t>12</w:t>
    </w:r>
    <w:r w:rsidR="00B07D7E">
      <w:t>:00</w:t>
    </w:r>
    <w:r w:rsidR="00071758">
      <w:t>p</w:t>
    </w:r>
    <w:r w:rsidR="00FC26A0">
      <w:t>m</w:t>
    </w:r>
    <w:r w:rsidR="00494C75">
      <w:t xml:space="preserve">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BFC" w:rsidRDefault="00B30BFC">
      <w:pPr>
        <w:spacing w:after="0" w:line="240" w:lineRule="auto"/>
      </w:pPr>
      <w:r>
        <w:separator/>
      </w:r>
    </w:p>
  </w:footnote>
  <w:footnote w:type="continuationSeparator" w:id="0">
    <w:p w:rsidR="00B30BFC" w:rsidRDefault="00B30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3F78CF">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3F78CF">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3F78CF">
                          <w:pPr>
                            <w:pStyle w:val="NoSpacing"/>
                          </w:pPr>
                          <w:r>
                            <w:fldChar w:fldCharType="begin"/>
                          </w:r>
                          <w:r>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D10C7C">
    <w:pPr>
      <w:pStyle w:val="Header"/>
      <w:rPr>
        <w:lang w:val="en-GB"/>
      </w:rPr>
    </w:pPr>
    <w:r>
      <w:rPr>
        <w:lang w:val="en-GB"/>
      </w:rPr>
      <w:t>16</w:t>
    </w:r>
    <w:r w:rsidR="009D7AB8">
      <w:rPr>
        <w:lang w:val="en-GB"/>
      </w:rPr>
      <w:t>/11</w:t>
    </w:r>
    <w:r w:rsidR="005213B7">
      <w:rPr>
        <w:lang w:val="en-GB"/>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470F3"/>
    <w:rsid w:val="00071758"/>
    <w:rsid w:val="000D2D1D"/>
    <w:rsid w:val="00185F1F"/>
    <w:rsid w:val="003947FC"/>
    <w:rsid w:val="003F78CF"/>
    <w:rsid w:val="00494C75"/>
    <w:rsid w:val="005213B7"/>
    <w:rsid w:val="005A1043"/>
    <w:rsid w:val="005B369F"/>
    <w:rsid w:val="00670D36"/>
    <w:rsid w:val="008249DE"/>
    <w:rsid w:val="008316DA"/>
    <w:rsid w:val="00837139"/>
    <w:rsid w:val="008E0C4E"/>
    <w:rsid w:val="009D7AB8"/>
    <w:rsid w:val="00A0781E"/>
    <w:rsid w:val="00A33B9B"/>
    <w:rsid w:val="00B07D7E"/>
    <w:rsid w:val="00B30BFC"/>
    <w:rsid w:val="00C73E74"/>
    <w:rsid w:val="00D10C7C"/>
    <w:rsid w:val="00DC3BD3"/>
    <w:rsid w:val="00F276AD"/>
    <w:rsid w:val="00FC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67D36-205A-459C-8977-1A870652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paragraph" w:styleId="ListParagraph">
    <w:name w:val="List Paragraph"/>
    <w:basedOn w:val="Normal"/>
    <w:uiPriority w:val="34"/>
    <w:unhideWhenUsed/>
    <w:qFormat/>
    <w:rsid w:val="0052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C42103" w:rsidRDefault="00DC33F9">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9"/>
    <w:rsid w:val="004C4906"/>
    <w:rsid w:val="0059080E"/>
    <w:rsid w:val="00B40D0F"/>
    <w:rsid w:val="00C42103"/>
    <w:rsid w:val="00DC33F9"/>
    <w:rsid w:val="00E21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style>
  <w:style w:type="paragraph" w:customStyle="1" w:styleId="95DF47AB963247F5AD3F900417858DA4">
    <w:name w:val="95DF47AB963247F5AD3F900417858DA4"/>
  </w:style>
  <w:style w:type="paragraph" w:customStyle="1" w:styleId="894093FE076C415F8967F724D3CFE48B">
    <w:name w:val="894093FE076C415F8967F724D3CFE48B"/>
  </w:style>
  <w:style w:type="paragraph" w:customStyle="1" w:styleId="7A2718DCA408469BACCC301BB3BCBE24">
    <w:name w:val="7A2718DCA408469BACCC301BB3BCBE24"/>
  </w:style>
  <w:style w:type="paragraph" w:customStyle="1" w:styleId="0CDC5889588F404D971C267996E35AF8">
    <w:name w:val="0CDC5889588F404D971C267996E35AF8"/>
  </w:style>
  <w:style w:type="paragraph" w:customStyle="1" w:styleId="5531727CC2DB4EC0BE3B96E6ADCD6E21">
    <w:name w:val="5531727CC2DB4EC0BE3B96E6ADCD6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keywords/>
  <cp:lastModifiedBy>New account</cp:lastModifiedBy>
  <cp:revision>2</cp:revision>
  <dcterms:created xsi:type="dcterms:W3CDTF">2016-11-17T09:03:00Z</dcterms:created>
  <dcterms:modified xsi:type="dcterms:W3CDTF">2016-11-17T09:03:00Z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