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494C75" w:rsidRDefault="00494C75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68347CC7" wp14:editId="40A3D787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185F1F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7C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55.8pt;margin-top:66pt;width:507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185F1F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494C75">
        <w:rPr>
          <w:b/>
          <w:i/>
          <w:sz w:val="24"/>
          <w:u w:val="single"/>
        </w:rPr>
        <w:t>Attendance:</w:t>
      </w:r>
    </w:p>
    <w:p w:rsidR="00494C75" w:rsidRPr="00494C75" w:rsidRDefault="00494C75" w:rsidP="00494C75">
      <w:r w:rsidRPr="00494C75">
        <w:t>Blake Hewitt: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 xml:space="preserve">Ogheneochuko S D Ideh: </w:t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Bailey Keeble: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Thomas Gibbs: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494C75" w:rsidP="00494C75">
      <w:pPr>
        <w:rPr>
          <w:sz w:val="24"/>
        </w:rPr>
      </w:pPr>
      <w:r w:rsidRPr="00494C75">
        <w:rPr>
          <w:b/>
          <w:i/>
          <w:sz w:val="24"/>
          <w:u w:val="single"/>
        </w:rPr>
        <w:t>Meeting Topic</w:t>
      </w:r>
      <w:r w:rsidRPr="00494C75">
        <w:rPr>
          <w:sz w:val="24"/>
        </w:rPr>
        <w:t xml:space="preserve"> </w:t>
      </w:r>
      <w:bookmarkStart w:id="0" w:name="_GoBack"/>
      <w:bookmarkEnd w:id="0"/>
    </w:p>
    <w:p w:rsidR="00494C75" w:rsidRDefault="00B07D7E" w:rsidP="0006137D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Hand out task.</w:t>
      </w:r>
    </w:p>
    <w:p w:rsidR="00B07D7E" w:rsidRPr="00B07D7E" w:rsidRDefault="00B07D7E" w:rsidP="0006137D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Discussed the next meeting.</w:t>
      </w: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837139" w:rsidP="00494C75">
      <w:pPr>
        <w:numPr>
          <w:ilvl w:val="0"/>
          <w:numId w:val="2"/>
        </w:numPr>
        <w:contextualSpacing/>
      </w:pPr>
      <w:r>
        <w:t>30min</w:t>
      </w:r>
      <w:r w:rsidR="00494C75" w:rsidRPr="00494C75">
        <w:t xml:space="preserve">  </w:t>
      </w:r>
    </w:p>
    <w:p w:rsidR="00494C75" w:rsidRPr="00494C75" w:rsidRDefault="00494C75" w:rsidP="00494C75"/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B07D7E" w:rsidP="00494C75">
      <w:pPr>
        <w:spacing w:after="0" w:line="264" w:lineRule="auto"/>
      </w:pPr>
      <w:r>
        <w:t>Discussed</w:t>
      </w:r>
      <w:r w:rsidR="00837139">
        <w:t xml:space="preserve"> the sprint process and handed out the task for the upcoming sprint.</w:t>
      </w:r>
      <w:r>
        <w:t xml:space="preserve"> Discussed next meeting. </w:t>
      </w:r>
    </w:p>
    <w:sectPr w:rsidR="000D2D1D">
      <w:headerReference w:type="default" r:id="rId8"/>
      <w:headerReference w:type="firs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4A" w:rsidRDefault="0088424A">
      <w:pPr>
        <w:spacing w:after="0" w:line="240" w:lineRule="auto"/>
      </w:pPr>
      <w:r>
        <w:separator/>
      </w:r>
    </w:p>
  </w:endnote>
  <w:endnote w:type="continuationSeparator" w:id="0">
    <w:p w:rsidR="0088424A" w:rsidRDefault="0088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B07D7E">
      <w:t xml:space="preserve">Next </w:t>
    </w:r>
    <w:proofErr w:type="gramStart"/>
    <w:r w:rsidR="00B07D7E">
      <w:t>meeting :</w:t>
    </w:r>
    <w:proofErr w:type="gramEnd"/>
    <w:r w:rsidR="00B07D7E">
      <w:t xml:space="preserve"> 20/10/2016, 4:00</w:t>
    </w:r>
    <w:r w:rsidR="00FC26A0">
      <w:t>pm</w:t>
    </w:r>
    <w:r w:rsidR="00494C75">
      <w:t xml:space="preserve">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4A" w:rsidRDefault="0088424A">
      <w:pPr>
        <w:spacing w:after="0" w:line="240" w:lineRule="auto"/>
      </w:pPr>
      <w:r>
        <w:separator/>
      </w:r>
    </w:p>
  </w:footnote>
  <w:footnote w:type="continuationSeparator" w:id="0">
    <w:p w:rsidR="0088424A" w:rsidRDefault="0088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3F78CF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94C7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3F78CF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4C7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F276AD">
    <w:pPr>
      <w:pStyle w:val="Header"/>
      <w:rPr>
        <w:lang w:val="en-GB"/>
      </w:rPr>
    </w:pPr>
    <w:r>
      <w:rPr>
        <w:lang w:val="en-GB"/>
      </w:rPr>
      <w:t>19</w:t>
    </w:r>
    <w:r w:rsidR="005213B7">
      <w:rPr>
        <w:lang w:val="en-GB"/>
      </w:rPr>
      <w:t>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470F3"/>
    <w:rsid w:val="000D2D1D"/>
    <w:rsid w:val="00185F1F"/>
    <w:rsid w:val="003947FC"/>
    <w:rsid w:val="003F78CF"/>
    <w:rsid w:val="00494C75"/>
    <w:rsid w:val="005213B7"/>
    <w:rsid w:val="005B369F"/>
    <w:rsid w:val="00670D36"/>
    <w:rsid w:val="008316DA"/>
    <w:rsid w:val="00837139"/>
    <w:rsid w:val="0088424A"/>
    <w:rsid w:val="00B07D7E"/>
    <w:rsid w:val="00F276AD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7D36-205A-459C-8977-1A87065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C42103" w:rsidRDefault="00DC33F9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9"/>
    <w:rsid w:val="004C4906"/>
    <w:rsid w:val="00AD407E"/>
    <w:rsid w:val="00C42103"/>
    <w:rsid w:val="00D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</w:style>
  <w:style w:type="paragraph" w:customStyle="1" w:styleId="95DF47AB963247F5AD3F900417858DA4">
    <w:name w:val="95DF47AB963247F5AD3F900417858DA4"/>
  </w:style>
  <w:style w:type="paragraph" w:customStyle="1" w:styleId="894093FE076C415F8967F724D3CFE48B">
    <w:name w:val="894093FE076C415F8967F724D3CFE48B"/>
  </w:style>
  <w:style w:type="paragraph" w:customStyle="1" w:styleId="7A2718DCA408469BACCC301BB3BCBE24">
    <w:name w:val="7A2718DCA408469BACCC301BB3BCBE24"/>
  </w:style>
  <w:style w:type="paragraph" w:customStyle="1" w:styleId="0CDC5889588F404D971C267996E35AF8">
    <w:name w:val="0CDC5889588F404D971C267996E35AF8"/>
  </w:style>
  <w:style w:type="paragraph" w:customStyle="1" w:styleId="5531727CC2DB4EC0BE3B96E6ADCD6E21">
    <w:name w:val="5531727CC2DB4EC0BE3B96E6ADCD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keywords/>
  <cp:lastModifiedBy>New account</cp:lastModifiedBy>
  <cp:revision>2</cp:revision>
  <dcterms:created xsi:type="dcterms:W3CDTF">2016-10-24T13:01:00Z</dcterms:created>
  <dcterms:modified xsi:type="dcterms:W3CDTF">2016-10-24T13:01:00Z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